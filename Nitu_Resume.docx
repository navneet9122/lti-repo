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613528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70545D0" w14:textId="243D19E3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1054044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2349E64" w14:textId="0F26BFD9" w:rsidR="001B2ABD" w:rsidRDefault="00A173A3" w:rsidP="001B2ABD">
            <w:pPr>
              <w:pStyle w:val="Title"/>
              <w:rPr>
                <w:szCs w:val="96"/>
              </w:rPr>
            </w:pPr>
            <w:r w:rsidRPr="00A173A3">
              <w:rPr>
                <w:szCs w:val="96"/>
              </w:rPr>
              <w:t>Nitu jha</w:t>
            </w:r>
          </w:p>
          <w:p w14:paraId="26A21FD4" w14:textId="77777777" w:rsidR="00A73E53" w:rsidRDefault="00A73E53" w:rsidP="00A73E53"/>
          <w:p w14:paraId="3F3E34AA" w14:textId="73A3CF8D" w:rsidR="00A73E53" w:rsidRPr="00A73E53" w:rsidRDefault="00A73E53" w:rsidP="00A73E53"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 xml:space="preserve">  [</w:t>
            </w:r>
            <w:r w:rsidRPr="00A73E53">
              <w:rPr>
                <w:b/>
                <w:bCs/>
                <w:szCs w:val="18"/>
              </w:rPr>
              <w:t>DOB: 21-March-1999</w:t>
            </w:r>
            <w:r>
              <w:rPr>
                <w:b/>
                <w:bCs/>
                <w:szCs w:val="18"/>
              </w:rPr>
              <w:t>]</w:t>
            </w:r>
          </w:p>
          <w:p w14:paraId="37AD1535" w14:textId="712E8410" w:rsidR="001B2ABD" w:rsidRDefault="001B2ABD" w:rsidP="001B2ABD">
            <w:pPr>
              <w:pStyle w:val="Subtitle"/>
            </w:pPr>
          </w:p>
        </w:tc>
      </w:tr>
      <w:tr w:rsidR="001B2ABD" w14:paraId="60870638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F7FE7553A3D4C529D8FE7180BDAF139"/>
              </w:placeholder>
              <w:temporary/>
              <w:showingPlcHdr/>
              <w15:appearance w15:val="hidden"/>
            </w:sdtPr>
            <w:sdtContent>
              <w:p w14:paraId="2E52897F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632BE06" w14:textId="77777777" w:rsidR="00A173A3" w:rsidRPr="00A73E53" w:rsidRDefault="00A173A3" w:rsidP="00A173A3">
            <w:pPr>
              <w:pStyle w:val="BodyContactInfo"/>
              <w:ind w:left="0"/>
              <w:rPr>
                <w:rFonts w:ascii="Arial" w:hAnsi="Arial"/>
                <w:sz w:val="22"/>
                <w:szCs w:val="22"/>
              </w:rPr>
            </w:pPr>
            <w:r w:rsidRPr="00A73E53">
              <w:rPr>
                <w:rFonts w:ascii="Arial" w:hAnsi="Arial"/>
                <w:sz w:val="22"/>
                <w:szCs w:val="22"/>
              </w:rPr>
              <w:t xml:space="preserve">Looking forward to working for </w:t>
            </w:r>
            <w:proofErr w:type="spellStart"/>
            <w:proofErr w:type="gramStart"/>
            <w:r w:rsidRPr="00A73E53">
              <w:rPr>
                <w:rFonts w:ascii="Arial" w:hAnsi="Arial"/>
                <w:sz w:val="22"/>
                <w:szCs w:val="22"/>
              </w:rPr>
              <w:t>a</w:t>
            </w:r>
            <w:proofErr w:type="spellEnd"/>
            <w:proofErr w:type="gramEnd"/>
            <w:r w:rsidRPr="00A73E53">
              <w:rPr>
                <w:rFonts w:ascii="Arial" w:hAnsi="Arial"/>
                <w:sz w:val="22"/>
                <w:szCs w:val="22"/>
              </w:rPr>
              <w:t xml:space="preserve"> organization which provides the chance to improve my skills to learn and grow along with the organization’s goals.</w:t>
            </w:r>
          </w:p>
          <w:p w14:paraId="55F283B6" w14:textId="302EAF36" w:rsidR="00036450" w:rsidRDefault="00036450" w:rsidP="00A173A3"/>
          <w:p w14:paraId="53B3CE68" w14:textId="77777777" w:rsidR="00036450" w:rsidRDefault="00036450" w:rsidP="00036450"/>
          <w:sdt>
            <w:sdtPr>
              <w:id w:val="-1954003311"/>
              <w:placeholder>
                <w:docPart w:val="D3A3430B038F4710BE5D4F9694CE85C2"/>
              </w:placeholder>
              <w:temporary/>
              <w:showingPlcHdr/>
              <w15:appearance w15:val="hidden"/>
            </w:sdtPr>
            <w:sdtContent>
              <w:p w14:paraId="34025E3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111563247"/>
              <w:placeholder>
                <w:docPart w:val="5DA6177A758B42ED854B1004035A3083"/>
              </w:placeholder>
              <w:temporary/>
              <w:showingPlcHdr/>
              <w15:appearance w15:val="hidden"/>
            </w:sdtPr>
            <w:sdtContent>
              <w:p w14:paraId="59E48C03" w14:textId="77777777" w:rsidR="004D3011" w:rsidRPr="00A73E53" w:rsidRDefault="004D3011" w:rsidP="004D3011">
                <w:pPr>
                  <w:rPr>
                    <w:rFonts w:ascii="Arial" w:hAnsi="Arial" w:cs="Arial"/>
                  </w:rPr>
                </w:pPr>
                <w:r w:rsidRPr="00A73E53">
                  <w:rPr>
                    <w:rFonts w:ascii="Arial" w:hAnsi="Arial" w:cs="Arial"/>
                  </w:rPr>
                  <w:t>PHONE:</w:t>
                </w:r>
              </w:p>
            </w:sdtContent>
          </w:sdt>
          <w:p w14:paraId="2FDC45DA" w14:textId="7225B701" w:rsidR="004D3011" w:rsidRPr="00A73E53" w:rsidRDefault="00A173A3" w:rsidP="004D3011">
            <w:pPr>
              <w:rPr>
                <w:rFonts w:ascii="Arial" w:hAnsi="Arial" w:cs="Arial"/>
              </w:rPr>
            </w:pPr>
            <w:r w:rsidRPr="00A73E53">
              <w:rPr>
                <w:rFonts w:ascii="Arial" w:hAnsi="Arial" w:cs="Arial"/>
              </w:rPr>
              <w:t>8271322569</w:t>
            </w:r>
          </w:p>
          <w:p w14:paraId="2ACE3770" w14:textId="77777777" w:rsidR="004D3011" w:rsidRPr="00A73E53" w:rsidRDefault="004D3011" w:rsidP="004D3011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240260293"/>
              <w:placeholder>
                <w:docPart w:val="65D800A2CC744EDBBDD919347FB73987"/>
              </w:placeholder>
              <w:temporary/>
              <w:showingPlcHdr/>
              <w15:appearance w15:val="hidden"/>
            </w:sdtPr>
            <w:sdtContent>
              <w:p w14:paraId="4431833A" w14:textId="77777777" w:rsidR="004D3011" w:rsidRPr="00A73E53" w:rsidRDefault="004D3011" w:rsidP="004D3011">
                <w:pPr>
                  <w:rPr>
                    <w:rFonts w:ascii="Arial" w:hAnsi="Arial" w:cs="Arial"/>
                  </w:rPr>
                </w:pPr>
                <w:r w:rsidRPr="00A73E53">
                  <w:rPr>
                    <w:rFonts w:ascii="Arial" w:hAnsi="Arial" w:cs="Arial"/>
                  </w:rPr>
                  <w:t>EMAIL:</w:t>
                </w:r>
              </w:p>
            </w:sdtContent>
          </w:sdt>
          <w:p w14:paraId="3A84231C" w14:textId="6E5FC90E" w:rsidR="00036450" w:rsidRPr="00A73E53" w:rsidRDefault="00A173A3" w:rsidP="004D3011">
            <w:pPr>
              <w:rPr>
                <w:rStyle w:val="Hyperlink"/>
                <w:rFonts w:ascii="Arial" w:hAnsi="Arial" w:cs="Arial"/>
              </w:rPr>
            </w:pPr>
            <w:hyperlink r:id="rId7" w:history="1">
              <w:r w:rsidRPr="00A73E53">
                <w:rPr>
                  <w:rStyle w:val="Hyperlink"/>
                  <w:rFonts w:ascii="Arial" w:hAnsi="Arial" w:cs="Arial"/>
                </w:rPr>
                <w:t>nitujha049@gmail.com</w:t>
              </w:r>
            </w:hyperlink>
            <w:r w:rsidRPr="00A73E53">
              <w:rPr>
                <w:rFonts w:ascii="Arial" w:hAnsi="Arial" w:cs="Arial"/>
              </w:rPr>
              <w:br/>
            </w:r>
            <w:r w:rsidRPr="00A73E53">
              <w:rPr>
                <w:rFonts w:ascii="Arial" w:hAnsi="Arial" w:cs="Arial"/>
              </w:rPr>
              <w:br/>
              <w:t>Address:</w:t>
            </w:r>
            <w:r w:rsidRPr="00A73E53">
              <w:rPr>
                <w:rFonts w:ascii="Arial" w:hAnsi="Arial" w:cs="Arial"/>
              </w:rPr>
              <w:br/>
              <w:t>Noida, Sector 53</w:t>
            </w:r>
          </w:p>
          <w:sdt>
            <w:sdtPr>
              <w:id w:val="-1444214663"/>
              <w:placeholder>
                <w:docPart w:val="B82C28EF42B64662999385F83A3E2DE7"/>
              </w:placeholder>
              <w:temporary/>
              <w:showingPlcHdr/>
              <w15:appearance w15:val="hidden"/>
            </w:sdtPr>
            <w:sdtContent>
              <w:p w14:paraId="7A43B73E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C9F0E1B" w14:textId="25CA59E7" w:rsidR="004D3011" w:rsidRPr="00A73E53" w:rsidRDefault="00A173A3" w:rsidP="004D3011">
            <w:pPr>
              <w:rPr>
                <w:rFonts w:ascii="Arial" w:hAnsi="Arial" w:cs="Arial"/>
              </w:rPr>
            </w:pPr>
            <w:r w:rsidRPr="00A73E53">
              <w:rPr>
                <w:rFonts w:ascii="Arial" w:hAnsi="Arial" w:cs="Arial"/>
              </w:rPr>
              <w:t>Travelling</w:t>
            </w:r>
            <w:r w:rsidRPr="00A73E53">
              <w:rPr>
                <w:rFonts w:ascii="Arial" w:hAnsi="Arial" w:cs="Arial"/>
              </w:rPr>
              <w:br/>
              <w:t xml:space="preserve"> Music</w:t>
            </w:r>
          </w:p>
        </w:tc>
        <w:tc>
          <w:tcPr>
            <w:tcW w:w="720" w:type="dxa"/>
          </w:tcPr>
          <w:p w14:paraId="3CECFAA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838EC8A5D4348BAA73D90A217A85FC0"/>
              </w:placeholder>
              <w:temporary/>
              <w:showingPlcHdr/>
              <w15:appearance w15:val="hidden"/>
            </w:sdtPr>
            <w:sdtContent>
              <w:p w14:paraId="6A5982A8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6F64FA3" w14:textId="37C1EF50" w:rsidR="00036450" w:rsidRPr="00036450" w:rsidRDefault="00A173A3" w:rsidP="00B359E4">
            <w:pPr>
              <w:pStyle w:val="Heading4"/>
            </w:pPr>
            <w:r>
              <w:t>B.com</w:t>
            </w:r>
            <w:r w:rsidR="00A73E53">
              <w:t xml:space="preserve"> </w:t>
            </w:r>
            <w:r>
              <w:t xml:space="preserve">(Bachelor </w:t>
            </w:r>
            <w:proofErr w:type="gramStart"/>
            <w:r>
              <w:t>Of</w:t>
            </w:r>
            <w:proofErr w:type="gramEnd"/>
            <w:r>
              <w:t xml:space="preserve"> Commerce)</w:t>
            </w:r>
            <w:r>
              <w:br/>
              <w:t>Dr. Bhim Rao Ambedkar University</w:t>
            </w:r>
          </w:p>
          <w:p w14:paraId="212A127F" w14:textId="77777777" w:rsidR="00A173A3" w:rsidRPr="00A73E53" w:rsidRDefault="00A173A3" w:rsidP="00036450">
            <w:pPr>
              <w:rPr>
                <w:rFonts w:ascii="Arial" w:hAnsi="Arial" w:cs="Arial"/>
                <w:szCs w:val="18"/>
              </w:rPr>
            </w:pPr>
            <w:r w:rsidRPr="00A73E53">
              <w:rPr>
                <w:rFonts w:ascii="Arial" w:hAnsi="Arial" w:cs="Arial"/>
                <w:szCs w:val="18"/>
              </w:rPr>
              <w:t>[2016-2019]</w:t>
            </w:r>
          </w:p>
          <w:p w14:paraId="51316FE6" w14:textId="7A94B25E" w:rsidR="00036450" w:rsidRPr="00A73E53" w:rsidRDefault="00A173A3" w:rsidP="00036450">
            <w:pPr>
              <w:rPr>
                <w:rFonts w:ascii="Arial" w:hAnsi="Arial" w:cs="Arial"/>
                <w:szCs w:val="18"/>
              </w:rPr>
            </w:pPr>
            <w:r w:rsidRPr="00A73E53">
              <w:rPr>
                <w:rFonts w:ascii="Arial" w:hAnsi="Arial" w:cs="Arial"/>
                <w:szCs w:val="18"/>
              </w:rPr>
              <w:t>Course: Graduation</w:t>
            </w:r>
            <w:r w:rsidRPr="00A73E53">
              <w:rPr>
                <w:rFonts w:ascii="Arial" w:hAnsi="Arial" w:cs="Arial"/>
                <w:szCs w:val="18"/>
              </w:rPr>
              <w:br/>
              <w:t>State: Bihar</w:t>
            </w:r>
          </w:p>
          <w:p w14:paraId="4BFD7E46" w14:textId="77777777" w:rsidR="00A173A3" w:rsidRDefault="00A173A3" w:rsidP="00036450"/>
          <w:p w14:paraId="709EB972" w14:textId="3EE01DBA" w:rsidR="00036450" w:rsidRDefault="00A173A3" w:rsidP="00B359E4">
            <w:pPr>
              <w:pStyle w:val="Heading4"/>
            </w:pPr>
            <w:r>
              <w:t>Intermediate</w:t>
            </w:r>
          </w:p>
          <w:p w14:paraId="5B332AB0" w14:textId="13EB4CBB" w:rsidR="00A173A3" w:rsidRDefault="00A173A3" w:rsidP="00A173A3">
            <w:pPr>
              <w:rPr>
                <w:b/>
                <w:bCs/>
              </w:rPr>
            </w:pPr>
            <w:r w:rsidRPr="00A173A3">
              <w:rPr>
                <w:b/>
                <w:bCs/>
              </w:rPr>
              <w:t xml:space="preserve">Bihar secondary Educational </w:t>
            </w:r>
            <w:proofErr w:type="gramStart"/>
            <w:r w:rsidRPr="00A173A3">
              <w:rPr>
                <w:b/>
                <w:bCs/>
              </w:rPr>
              <w:t>Board[</w:t>
            </w:r>
            <w:proofErr w:type="gramEnd"/>
            <w:r w:rsidRPr="00A173A3">
              <w:rPr>
                <w:b/>
                <w:bCs/>
              </w:rPr>
              <w:t>BSEB]</w:t>
            </w:r>
          </w:p>
          <w:p w14:paraId="16ADC6FD" w14:textId="7F9A08B2" w:rsidR="00A173A3" w:rsidRPr="00A73E53" w:rsidRDefault="00A173A3" w:rsidP="00A173A3">
            <w:pPr>
              <w:rPr>
                <w:rFonts w:ascii="Arial" w:hAnsi="Arial" w:cs="Arial"/>
              </w:rPr>
            </w:pPr>
            <w:r w:rsidRPr="00A73E53">
              <w:rPr>
                <w:rFonts w:ascii="Arial" w:hAnsi="Arial" w:cs="Arial"/>
              </w:rPr>
              <w:t>[2016]</w:t>
            </w:r>
            <w:r w:rsidRPr="00A73E53">
              <w:rPr>
                <w:rFonts w:ascii="Arial" w:hAnsi="Arial" w:cs="Arial"/>
              </w:rPr>
              <w:br/>
              <w:t>State: Bihar</w:t>
            </w:r>
          </w:p>
          <w:p w14:paraId="430CA59F" w14:textId="77777777" w:rsidR="00A173A3" w:rsidRDefault="00A173A3" w:rsidP="00A173A3"/>
          <w:p w14:paraId="055D994B" w14:textId="23D2B883" w:rsidR="00A173A3" w:rsidRDefault="00A173A3" w:rsidP="00A173A3">
            <w:pPr>
              <w:rPr>
                <w:b/>
                <w:bCs/>
              </w:rPr>
            </w:pPr>
            <w:r>
              <w:rPr>
                <w:b/>
                <w:bCs/>
              </w:rPr>
              <w:t>Matriculation</w:t>
            </w:r>
            <w:r>
              <w:rPr>
                <w:b/>
                <w:bCs/>
              </w:rPr>
              <w:br/>
            </w:r>
            <w:r w:rsidRPr="00A173A3">
              <w:rPr>
                <w:b/>
                <w:bCs/>
              </w:rPr>
              <w:t xml:space="preserve">Bihar secondary Educational </w:t>
            </w:r>
            <w:proofErr w:type="gramStart"/>
            <w:r w:rsidRPr="00A173A3">
              <w:rPr>
                <w:b/>
                <w:bCs/>
              </w:rPr>
              <w:t>Board[</w:t>
            </w:r>
            <w:proofErr w:type="gramEnd"/>
            <w:r w:rsidRPr="00A173A3">
              <w:rPr>
                <w:b/>
                <w:bCs/>
              </w:rPr>
              <w:t>BSEB]</w:t>
            </w:r>
          </w:p>
          <w:p w14:paraId="72CE9754" w14:textId="406E2C0B" w:rsidR="00A173A3" w:rsidRPr="00A73E53" w:rsidRDefault="00A173A3" w:rsidP="00A173A3">
            <w:pPr>
              <w:rPr>
                <w:rFonts w:ascii="Arial" w:hAnsi="Arial" w:cs="Arial"/>
              </w:rPr>
            </w:pPr>
            <w:r w:rsidRPr="00A73E53">
              <w:rPr>
                <w:rFonts w:ascii="Arial" w:hAnsi="Arial" w:cs="Arial"/>
              </w:rPr>
              <w:t>[201</w:t>
            </w:r>
            <w:r w:rsidRPr="00A73E53">
              <w:rPr>
                <w:rFonts w:ascii="Arial" w:hAnsi="Arial" w:cs="Arial"/>
              </w:rPr>
              <w:t>4</w:t>
            </w:r>
            <w:r w:rsidRPr="00A73E53">
              <w:rPr>
                <w:rFonts w:ascii="Arial" w:hAnsi="Arial" w:cs="Arial"/>
              </w:rPr>
              <w:t>]</w:t>
            </w:r>
            <w:r w:rsidRPr="00A73E53">
              <w:rPr>
                <w:rFonts w:ascii="Arial" w:hAnsi="Arial" w:cs="Arial"/>
              </w:rPr>
              <w:br/>
              <w:t>State: Bihar</w:t>
            </w:r>
          </w:p>
          <w:p w14:paraId="6559EDFB" w14:textId="77777777" w:rsidR="004D3011" w:rsidRDefault="004D3011" w:rsidP="00036450"/>
          <w:sdt>
            <w:sdtPr>
              <w:id w:val="1669594239"/>
              <w:placeholder>
                <w:docPart w:val="D13E81181D0A4BB2B7BDFBBE394D57D7"/>
              </w:placeholder>
              <w:temporary/>
              <w:showingPlcHdr/>
              <w15:appearance w15:val="hidden"/>
            </w:sdtPr>
            <w:sdtContent>
              <w:p w14:paraId="460BA168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6806246" w14:textId="77777777" w:rsidR="00036450" w:rsidRPr="00A73E53" w:rsidRDefault="00A173A3" w:rsidP="00A173A3">
            <w:pPr>
              <w:rPr>
                <w:rFonts w:ascii="Arial" w:hAnsi="Arial" w:cs="Arial"/>
              </w:rPr>
            </w:pPr>
            <w:r w:rsidRPr="00A73E53">
              <w:rPr>
                <w:rFonts w:ascii="Arial" w:hAnsi="Arial" w:cs="Arial"/>
              </w:rPr>
              <w:t>1. Team Management</w:t>
            </w:r>
            <w:r w:rsidRPr="00A73E53">
              <w:rPr>
                <w:rFonts w:ascii="Arial" w:hAnsi="Arial" w:cs="Arial"/>
              </w:rPr>
              <w:br/>
              <w:t>2. Team Leading</w:t>
            </w:r>
            <w:r w:rsidRPr="00A73E53">
              <w:rPr>
                <w:rFonts w:ascii="Arial" w:hAnsi="Arial" w:cs="Arial"/>
              </w:rPr>
              <w:br/>
              <w:t>3. Creativity</w:t>
            </w:r>
            <w:r w:rsidRPr="00A73E53">
              <w:rPr>
                <w:rFonts w:ascii="Arial" w:hAnsi="Arial" w:cs="Arial"/>
              </w:rPr>
              <w:br/>
              <w:t>4. Leadership</w:t>
            </w:r>
          </w:p>
          <w:p w14:paraId="61C403C4" w14:textId="77777777" w:rsidR="00A173A3" w:rsidRDefault="00A173A3" w:rsidP="00A173A3"/>
          <w:p w14:paraId="74C49E7C" w14:textId="77777777" w:rsidR="00A173A3" w:rsidRDefault="00A173A3" w:rsidP="00A173A3"/>
          <w:p w14:paraId="5B07A236" w14:textId="77777777" w:rsidR="00A173A3" w:rsidRDefault="00A173A3" w:rsidP="00A173A3"/>
          <w:p w14:paraId="6C5FB4B3" w14:textId="4C6B0401" w:rsidR="00A173A3" w:rsidRDefault="00A173A3" w:rsidP="00A173A3">
            <w:pPr>
              <w:rPr>
                <w:b/>
                <w:bCs/>
              </w:rPr>
            </w:pPr>
            <w:r w:rsidRPr="00A173A3">
              <w:rPr>
                <w:b/>
                <w:bCs/>
              </w:rPr>
              <w:t>COURSES &amp; CERTIFICATION</w:t>
            </w:r>
          </w:p>
          <w:p w14:paraId="473BE9D9" w14:textId="2D64C363" w:rsidR="00A173A3" w:rsidRPr="00A173A3" w:rsidRDefault="00A173A3" w:rsidP="00A173A3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A867DD" wp14:editId="5BF62E98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97155</wp:posOffset>
                      </wp:positionV>
                      <wp:extent cx="4032000" cy="0"/>
                      <wp:effectExtent l="0" t="0" r="0" b="0"/>
                      <wp:wrapNone/>
                      <wp:docPr id="28079177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2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3E756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7.65pt" to="320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" strokecolor="#94b6d2 [3204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4859222" w14:textId="59AA9038" w:rsidR="00A173A3" w:rsidRPr="00A73E53" w:rsidRDefault="00A173A3" w:rsidP="00A173A3">
      <w:pPr>
        <w:pStyle w:val="Heading3"/>
        <w:rPr>
          <w:rFonts w:ascii="Arial" w:hAnsi="Arial" w:cs="Arial"/>
          <w:sz w:val="18"/>
          <w:szCs w:val="18"/>
        </w:rPr>
      </w:pPr>
      <w:r>
        <w:t xml:space="preserve">lANGUAGE KNOWN                       </w:t>
      </w:r>
      <w:r w:rsidRPr="00A73E53">
        <w:rPr>
          <w:rFonts w:ascii="Arial" w:hAnsi="Arial" w:cs="Arial"/>
          <w:b w:val="0"/>
          <w:bCs/>
          <w:color w:val="auto"/>
          <w:sz w:val="18"/>
          <w:szCs w:val="18"/>
        </w:rPr>
        <w:t>1. ADCA</w:t>
      </w:r>
    </w:p>
    <w:p w14:paraId="601408D0" w14:textId="01C8B3FF" w:rsidR="00A173A3" w:rsidRPr="00A73E53" w:rsidRDefault="00A73E53" w:rsidP="00A173A3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   </w:t>
      </w:r>
      <w:r w:rsidR="00A173A3" w:rsidRPr="00A73E53">
        <w:rPr>
          <w:rFonts w:ascii="Arial" w:hAnsi="Arial" w:cs="Arial"/>
          <w:szCs w:val="18"/>
        </w:rPr>
        <w:t xml:space="preserve">English                                                                           2. Soft Skills Training </w:t>
      </w:r>
      <w:r w:rsidR="00A173A3" w:rsidRPr="00A73E53">
        <w:rPr>
          <w:rFonts w:ascii="Arial" w:hAnsi="Arial" w:cs="Arial"/>
          <w:szCs w:val="18"/>
        </w:rPr>
        <w:br/>
      </w:r>
      <w:r>
        <w:rPr>
          <w:rFonts w:ascii="Arial" w:hAnsi="Arial" w:cs="Arial"/>
          <w:szCs w:val="18"/>
        </w:rPr>
        <w:t xml:space="preserve">   </w:t>
      </w:r>
      <w:r w:rsidR="00A173A3" w:rsidRPr="00A73E53">
        <w:rPr>
          <w:rFonts w:ascii="Arial" w:hAnsi="Arial" w:cs="Arial"/>
          <w:szCs w:val="18"/>
        </w:rPr>
        <w:t>Hindi</w:t>
      </w:r>
    </w:p>
    <w:p w14:paraId="67F3FD49" w14:textId="4E346DF4" w:rsidR="00A173A3" w:rsidRDefault="00A173A3" w:rsidP="000C45FF">
      <w:pPr>
        <w:tabs>
          <w:tab w:val="left" w:pos="990"/>
        </w:tabs>
      </w:pPr>
    </w:p>
    <w:p w14:paraId="5B1DFCAE" w14:textId="10E6C7FE" w:rsidR="00A173A3" w:rsidRDefault="00A173A3" w:rsidP="000C45FF">
      <w:pPr>
        <w:tabs>
          <w:tab w:val="left" w:pos="990"/>
        </w:tabs>
      </w:pPr>
      <w:r>
        <w:t xml:space="preserve">                                                                                      </w:t>
      </w:r>
    </w:p>
    <w:sectPr w:rsidR="00A173A3" w:rsidSect="007B121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12104" w14:textId="77777777" w:rsidR="007B121E" w:rsidRDefault="007B121E" w:rsidP="000C45FF">
      <w:r>
        <w:separator/>
      </w:r>
    </w:p>
  </w:endnote>
  <w:endnote w:type="continuationSeparator" w:id="0">
    <w:p w14:paraId="4B651810" w14:textId="77777777" w:rsidR="007B121E" w:rsidRDefault="007B121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B6D3F" w14:textId="77777777" w:rsidR="007B121E" w:rsidRDefault="007B121E" w:rsidP="000C45FF">
      <w:r>
        <w:separator/>
      </w:r>
    </w:p>
  </w:footnote>
  <w:footnote w:type="continuationSeparator" w:id="0">
    <w:p w14:paraId="2FAE2515" w14:textId="77777777" w:rsidR="007B121E" w:rsidRDefault="007B121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8873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9B1113" wp14:editId="4EEAF65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5A43"/>
    <w:multiLevelType w:val="hybridMultilevel"/>
    <w:tmpl w:val="96DE5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C629A"/>
    <w:multiLevelType w:val="hybridMultilevel"/>
    <w:tmpl w:val="074C5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229228">
    <w:abstractNumId w:val="1"/>
  </w:num>
  <w:num w:numId="2" w16cid:durableId="83160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A3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7B121E"/>
    <w:rsid w:val="00802CA0"/>
    <w:rsid w:val="009260CD"/>
    <w:rsid w:val="00940A66"/>
    <w:rsid w:val="00952C25"/>
    <w:rsid w:val="00A173A3"/>
    <w:rsid w:val="00A2118D"/>
    <w:rsid w:val="00A73E53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06A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BodyContactInfo">
    <w:name w:val="Body Contact Info"/>
    <w:basedOn w:val="BodyText"/>
    <w:qFormat/>
    <w:rsid w:val="00A173A3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Cs w:val="16"/>
      <w:lang w:eastAsia="en-US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173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173A3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1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itujha04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711993\AppData\Local\Microsoft\Office\16.0\DTS\en-IN%7b5E4ED5BF-16CC-457F-9FDD-69B7C5E6A68F%7d\%7b1A79372C-C18F-4B7F-BA32-C88E07F201F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7FE7553A3D4C529D8FE7180BDAF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048B9-4714-4897-992E-25E59E974B58}"/>
      </w:docPartPr>
      <w:docPartBody>
        <w:p w:rsidR="00000000" w:rsidRDefault="00000000">
          <w:pPr>
            <w:pStyle w:val="0F7FE7553A3D4C529D8FE7180BDAF139"/>
          </w:pPr>
          <w:r w:rsidRPr="00D5459D">
            <w:t>Profile</w:t>
          </w:r>
        </w:p>
      </w:docPartBody>
    </w:docPart>
    <w:docPart>
      <w:docPartPr>
        <w:name w:val="D3A3430B038F4710BE5D4F9694CE8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1CB7E-ABAB-4EB6-8226-E1B1DF3394DB}"/>
      </w:docPartPr>
      <w:docPartBody>
        <w:p w:rsidR="00000000" w:rsidRDefault="00000000">
          <w:pPr>
            <w:pStyle w:val="D3A3430B038F4710BE5D4F9694CE85C2"/>
          </w:pPr>
          <w:r w:rsidRPr="00CB0055">
            <w:t>Contact</w:t>
          </w:r>
        </w:p>
      </w:docPartBody>
    </w:docPart>
    <w:docPart>
      <w:docPartPr>
        <w:name w:val="5DA6177A758B42ED854B1004035A3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5B77C-DF91-41FD-A5F3-92B85B8295A6}"/>
      </w:docPartPr>
      <w:docPartBody>
        <w:p w:rsidR="00000000" w:rsidRDefault="00000000">
          <w:pPr>
            <w:pStyle w:val="5DA6177A758B42ED854B1004035A3083"/>
          </w:pPr>
          <w:r w:rsidRPr="004D3011">
            <w:t>PHONE:</w:t>
          </w:r>
        </w:p>
      </w:docPartBody>
    </w:docPart>
    <w:docPart>
      <w:docPartPr>
        <w:name w:val="65D800A2CC744EDBBDD919347FB73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2B91B-8959-456F-9643-F21A151247D4}"/>
      </w:docPartPr>
      <w:docPartBody>
        <w:p w:rsidR="00000000" w:rsidRDefault="00000000">
          <w:pPr>
            <w:pStyle w:val="65D800A2CC744EDBBDD919347FB73987"/>
          </w:pPr>
          <w:r w:rsidRPr="004D3011">
            <w:t>EMAIL:</w:t>
          </w:r>
        </w:p>
      </w:docPartBody>
    </w:docPart>
    <w:docPart>
      <w:docPartPr>
        <w:name w:val="B82C28EF42B64662999385F83A3E2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1A2A1-728F-4E36-ABA8-5D0B1D221143}"/>
      </w:docPartPr>
      <w:docPartBody>
        <w:p w:rsidR="00000000" w:rsidRDefault="00000000">
          <w:pPr>
            <w:pStyle w:val="B82C28EF42B64662999385F83A3E2DE7"/>
          </w:pPr>
          <w:r w:rsidRPr="00CB0055">
            <w:t>Hobbies</w:t>
          </w:r>
        </w:p>
      </w:docPartBody>
    </w:docPart>
    <w:docPart>
      <w:docPartPr>
        <w:name w:val="5838EC8A5D4348BAA73D90A217A85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836F-FD69-4AE0-8A46-9F5945DAA54C}"/>
      </w:docPartPr>
      <w:docPartBody>
        <w:p w:rsidR="00000000" w:rsidRDefault="00000000">
          <w:pPr>
            <w:pStyle w:val="5838EC8A5D4348BAA73D90A217A85FC0"/>
          </w:pPr>
          <w:r w:rsidRPr="00036450">
            <w:t>EDUCATION</w:t>
          </w:r>
        </w:p>
      </w:docPartBody>
    </w:docPart>
    <w:docPart>
      <w:docPartPr>
        <w:name w:val="D13E81181D0A4BB2B7BDFBBE394D5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C64DB-B4BA-41F4-8A99-4A547F5A26F7}"/>
      </w:docPartPr>
      <w:docPartBody>
        <w:p w:rsidR="00000000" w:rsidRDefault="00000000">
          <w:pPr>
            <w:pStyle w:val="D13E81181D0A4BB2B7BDFBBE394D57D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6287780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30"/>
    <w:rsid w:val="000C1001"/>
    <w:rsid w:val="0071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005B8EC06A40D48C08E0B949888893">
    <w:name w:val="C6005B8EC06A40D48C08E0B949888893"/>
  </w:style>
  <w:style w:type="paragraph" w:customStyle="1" w:styleId="D5DB6DCDC0614E4C8140ACFF686CEC52">
    <w:name w:val="D5DB6DCDC0614E4C8140ACFF686CEC52"/>
  </w:style>
  <w:style w:type="paragraph" w:customStyle="1" w:styleId="0F7FE7553A3D4C529D8FE7180BDAF139">
    <w:name w:val="0F7FE7553A3D4C529D8FE7180BDAF139"/>
  </w:style>
  <w:style w:type="paragraph" w:customStyle="1" w:styleId="C882685CB8FC45BE9EE386F2F0DC49E4">
    <w:name w:val="C882685CB8FC45BE9EE386F2F0DC49E4"/>
  </w:style>
  <w:style w:type="paragraph" w:customStyle="1" w:styleId="D3A3430B038F4710BE5D4F9694CE85C2">
    <w:name w:val="D3A3430B038F4710BE5D4F9694CE85C2"/>
  </w:style>
  <w:style w:type="paragraph" w:customStyle="1" w:styleId="5DA6177A758B42ED854B1004035A3083">
    <w:name w:val="5DA6177A758B42ED854B1004035A3083"/>
  </w:style>
  <w:style w:type="paragraph" w:customStyle="1" w:styleId="847DD7AF4EB7404CBF7A75EF012BF750">
    <w:name w:val="847DD7AF4EB7404CBF7A75EF012BF750"/>
  </w:style>
  <w:style w:type="paragraph" w:customStyle="1" w:styleId="3B748590E54F410C9E67176F3159C105">
    <w:name w:val="3B748590E54F410C9E67176F3159C105"/>
  </w:style>
  <w:style w:type="paragraph" w:customStyle="1" w:styleId="3109903C28934E358E0AB05FA8A00E3A">
    <w:name w:val="3109903C28934E358E0AB05FA8A00E3A"/>
  </w:style>
  <w:style w:type="paragraph" w:customStyle="1" w:styleId="65D800A2CC744EDBBDD919347FB73987">
    <w:name w:val="65D800A2CC744EDBBDD919347FB73987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0747E9B30F764202A5FD41B5D563556E">
    <w:name w:val="0747E9B30F764202A5FD41B5D563556E"/>
  </w:style>
  <w:style w:type="paragraph" w:customStyle="1" w:styleId="B82C28EF42B64662999385F83A3E2DE7">
    <w:name w:val="B82C28EF42B64662999385F83A3E2DE7"/>
  </w:style>
  <w:style w:type="paragraph" w:customStyle="1" w:styleId="A4189ECE30EA459E8E9B9EB0EC83AE97">
    <w:name w:val="A4189ECE30EA459E8E9B9EB0EC83AE97"/>
  </w:style>
  <w:style w:type="paragraph" w:customStyle="1" w:styleId="6838C5C0AE124056989F7966159D4DD9">
    <w:name w:val="6838C5C0AE124056989F7966159D4DD9"/>
  </w:style>
  <w:style w:type="paragraph" w:customStyle="1" w:styleId="316ED4F2F23747CFA8724F78824E848F">
    <w:name w:val="316ED4F2F23747CFA8724F78824E848F"/>
  </w:style>
  <w:style w:type="paragraph" w:customStyle="1" w:styleId="B53734EA489E4B259996F332B52E1A52">
    <w:name w:val="B53734EA489E4B259996F332B52E1A52"/>
  </w:style>
  <w:style w:type="paragraph" w:customStyle="1" w:styleId="5838EC8A5D4348BAA73D90A217A85FC0">
    <w:name w:val="5838EC8A5D4348BAA73D90A217A85FC0"/>
  </w:style>
  <w:style w:type="paragraph" w:customStyle="1" w:styleId="1013D136734947008854BE847F3EFF34">
    <w:name w:val="1013D136734947008854BE847F3EFF34"/>
  </w:style>
  <w:style w:type="paragraph" w:customStyle="1" w:styleId="E5F71ADA59234110BEBC2D9D715EBCAF">
    <w:name w:val="E5F71ADA59234110BEBC2D9D715EBCAF"/>
  </w:style>
  <w:style w:type="paragraph" w:customStyle="1" w:styleId="CD811A558569445EA1338FDE0FED74EB">
    <w:name w:val="CD811A558569445EA1338FDE0FED74EB"/>
  </w:style>
  <w:style w:type="paragraph" w:customStyle="1" w:styleId="2F6CB068128947519B542DE4781934F4">
    <w:name w:val="2F6CB068128947519B542DE4781934F4"/>
  </w:style>
  <w:style w:type="paragraph" w:customStyle="1" w:styleId="ECCA3C25664D4440B94D6683FA25CE96">
    <w:name w:val="ECCA3C25664D4440B94D6683FA25CE96"/>
  </w:style>
  <w:style w:type="paragraph" w:customStyle="1" w:styleId="FF472FB737B14D6ABED191437F3FBD09">
    <w:name w:val="FF472FB737B14D6ABED191437F3FBD09"/>
  </w:style>
  <w:style w:type="paragraph" w:customStyle="1" w:styleId="B699D319E3C748CE8D72727D39A539EC">
    <w:name w:val="B699D319E3C748CE8D72727D39A539EC"/>
  </w:style>
  <w:style w:type="paragraph" w:customStyle="1" w:styleId="DC6DD173D29A4AE592D237B4F00E0E6B">
    <w:name w:val="DC6DD173D29A4AE592D237B4F00E0E6B"/>
  </w:style>
  <w:style w:type="paragraph" w:customStyle="1" w:styleId="B7CE247D174543659332AE0FD034E2AA">
    <w:name w:val="B7CE247D174543659332AE0FD034E2AA"/>
  </w:style>
  <w:style w:type="paragraph" w:customStyle="1" w:styleId="95019CDF18FE44D18D7B835A8151C823">
    <w:name w:val="95019CDF18FE44D18D7B835A8151C823"/>
  </w:style>
  <w:style w:type="paragraph" w:customStyle="1" w:styleId="9DE4350EEB3D4F819C131849DA5BAA6C">
    <w:name w:val="9DE4350EEB3D4F819C131849DA5BAA6C"/>
  </w:style>
  <w:style w:type="paragraph" w:customStyle="1" w:styleId="28FAADE765B54FF6826D926893038438">
    <w:name w:val="28FAADE765B54FF6826D926893038438"/>
  </w:style>
  <w:style w:type="paragraph" w:customStyle="1" w:styleId="A8CE58F07CBB4188908FBCDB6978ECA9">
    <w:name w:val="A8CE58F07CBB4188908FBCDB6978ECA9"/>
  </w:style>
  <w:style w:type="paragraph" w:customStyle="1" w:styleId="22248477A5AD49238A4FE2C0D94D5D2B">
    <w:name w:val="22248477A5AD49238A4FE2C0D94D5D2B"/>
  </w:style>
  <w:style w:type="paragraph" w:customStyle="1" w:styleId="8B100F9D372848B19AEE9E984EC034C3">
    <w:name w:val="8B100F9D372848B19AEE9E984EC034C3"/>
  </w:style>
  <w:style w:type="paragraph" w:customStyle="1" w:styleId="D6284BDE389A444C93CE99E0FD38881E">
    <w:name w:val="D6284BDE389A444C93CE99E0FD38881E"/>
  </w:style>
  <w:style w:type="paragraph" w:customStyle="1" w:styleId="FB01D650F8554EDCBFD0F2DB0F4618A2">
    <w:name w:val="FB01D650F8554EDCBFD0F2DB0F4618A2"/>
  </w:style>
  <w:style w:type="paragraph" w:customStyle="1" w:styleId="B243DBA6962A4221A771A85EE86E17D2">
    <w:name w:val="B243DBA6962A4221A771A85EE86E17D2"/>
  </w:style>
  <w:style w:type="paragraph" w:customStyle="1" w:styleId="4FBFD0C07CF941F697B68B4720B726FE">
    <w:name w:val="4FBFD0C07CF941F697B68B4720B726FE"/>
  </w:style>
  <w:style w:type="paragraph" w:customStyle="1" w:styleId="11399AF887D34CC7AB8C888A90CE568C">
    <w:name w:val="11399AF887D34CC7AB8C888A90CE568C"/>
  </w:style>
  <w:style w:type="paragraph" w:customStyle="1" w:styleId="58FFE22CC9694BB18FE911A85DFF31C6">
    <w:name w:val="58FFE22CC9694BB18FE911A85DFF31C6"/>
  </w:style>
  <w:style w:type="paragraph" w:customStyle="1" w:styleId="8B9B08D0162940F2A3EEAB793401BD5C">
    <w:name w:val="8B9B08D0162940F2A3EEAB793401BD5C"/>
  </w:style>
  <w:style w:type="paragraph" w:customStyle="1" w:styleId="D3F6198F04584BE0B70EE00D9FE29AE8">
    <w:name w:val="D3F6198F04584BE0B70EE00D9FE29AE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D13E81181D0A4BB2B7BDFBBE394D57D7">
    <w:name w:val="D13E81181D0A4BB2B7BDFBBE394D57D7"/>
  </w:style>
  <w:style w:type="character" w:styleId="PlaceholderText">
    <w:name w:val="Placeholder Text"/>
    <w:basedOn w:val="DefaultParagraphFont"/>
    <w:uiPriority w:val="99"/>
    <w:semiHidden/>
    <w:rsid w:val="00713E30"/>
    <w:rPr>
      <w:color w:val="808080"/>
    </w:rPr>
  </w:style>
  <w:style w:type="paragraph" w:customStyle="1" w:styleId="SkillsBullets">
    <w:name w:val="Skills Bullets"/>
    <w:basedOn w:val="BulletsSkills"/>
    <w:qFormat/>
    <w:rsid w:val="00713E30"/>
  </w:style>
  <w:style w:type="paragraph" w:customStyle="1" w:styleId="BulletsSkills">
    <w:name w:val="Bullets Skills"/>
    <w:basedOn w:val="Normal"/>
    <w:qFormat/>
    <w:rsid w:val="00713E30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kern w:val="0"/>
      <w:sz w:val="18"/>
      <w:szCs w:val="16"/>
      <w:lang w:val="en-US" w:eastAsia="en-US" w:bidi="en-US"/>
      <w14:ligatures w14:val="none"/>
    </w:rPr>
  </w:style>
  <w:style w:type="paragraph" w:customStyle="1" w:styleId="B44FCE71E3674AB286525F5B155818D2">
    <w:name w:val="B44FCE71E3674AB286525F5B155818D2"/>
    <w:rsid w:val="00713E30"/>
  </w:style>
  <w:style w:type="paragraph" w:customStyle="1" w:styleId="7D7C2A0E2B744EFAA0A2ED439FB24C53">
    <w:name w:val="7D7C2A0E2B744EFAA0A2ED439FB24C53"/>
    <w:rsid w:val="00713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{1A79372C-C18F-4B7F-BA32-C88E07F201F9}tf00546271_win32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2024-03-09T13:40:00Z</dcterms:created>
  <dcterms:modified xsi:type="dcterms:W3CDTF">2024-03-09T14:03:00Z</dcterms:modified>
</cp:coreProperties>
</file>